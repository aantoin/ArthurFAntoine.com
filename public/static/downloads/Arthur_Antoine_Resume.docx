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340"/>
        <w:gridCol w:w="5740"/>
        <w:gridCol w:w="720"/>
      </w:tblGrid>
      <w:tr w:rsidR="00431860" w14:paraId="5FDC1200" w14:textId="32307717" w:rsidTr="00431860">
        <w:trPr>
          <w:trHeight w:val="296"/>
        </w:trPr>
        <w:tc>
          <w:tcPr>
            <w:tcW w:w="4340" w:type="dxa"/>
            <w:vMerge w:val="restart"/>
          </w:tcPr>
          <w:p w14:paraId="55A37803" w14:textId="2EF19548" w:rsidR="00431860" w:rsidRDefault="00605D08" w:rsidP="00431860">
            <w:pPr>
              <w:pStyle w:val="Title"/>
            </w:pPr>
            <w:sdt>
              <w:sdtPr>
                <w:alias w:val="Enter first name:"/>
                <w:tag w:val="Enter first name:"/>
                <w:id w:val="88819135"/>
                <w:placeholder>
                  <w:docPart w:val="52E4686E21084E7AB80B21EB8A2550CB"/>
                </w:placeholder>
                <w:dataBinding w:prefixMappings="xmlns:ns0='http://schemas.microsoft.com/office/2006/coverPageProps' " w:xpath="/ns0:CoverPageProperties[1]/ns0:Abstract[1]" w:storeItemID="{55AF091B-3C7A-41E3-B477-F2FDAA23CFDA}"/>
                <w15:appearance w15:val="hidden"/>
                <w:text w:multiLine="1"/>
              </w:sdtPr>
              <w:sdtEndPr/>
              <w:sdtContent>
                <w:r w:rsidR="00DD0949">
                  <w:t>Arthur</w:t>
                </w:r>
              </w:sdtContent>
            </w:sdt>
            <w:r w:rsidR="00431860">
              <w:br/>
            </w:r>
            <w:sdt>
              <w:sdtPr>
                <w:alias w:val="Enter last name:"/>
                <w:tag w:val="Enter last name:"/>
                <w:id w:val="-140574653"/>
                <w:placeholder>
                  <w:docPart w:val="20977FF05E144F3F835E81237278EB31"/>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DD0949">
                  <w:t>Antoine</w:t>
                </w:r>
              </w:sdtContent>
            </w:sdt>
          </w:p>
        </w:tc>
        <w:sdt>
          <w:sdtPr>
            <w:alias w:val="Enter phone:"/>
            <w:tag w:val="Enter phone:"/>
            <w:id w:val="-1849400302"/>
            <w:placeholder>
              <w:docPart w:val="486D9736757E458FA96525817817CDD7"/>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5740" w:type="dxa"/>
              </w:tcPr>
              <w:p w14:paraId="7B3FF662" w14:textId="1F7CBC14" w:rsidR="00431860" w:rsidRDefault="00DD0949" w:rsidP="00D83436">
                <w:pPr>
                  <w:jc w:val="right"/>
                </w:pPr>
                <w:r>
                  <w:t>(864)933-1312</w:t>
                </w:r>
              </w:p>
            </w:tc>
          </w:sdtContent>
        </w:sdt>
        <w:tc>
          <w:tcPr>
            <w:tcW w:w="720" w:type="dxa"/>
          </w:tcPr>
          <w:p w14:paraId="08557212" w14:textId="449C576A" w:rsidR="00431860" w:rsidRDefault="00D83436" w:rsidP="00D83436">
            <w:pPr>
              <w:jc w:val="center"/>
            </w:pPr>
            <w:r w:rsidRPr="009D0878">
              <w:rPr>
                <w:noProof/>
              </w:rPr>
              <mc:AlternateContent>
                <mc:Choice Requires="wps">
                  <w:drawing>
                    <wp:inline distT="0" distB="0" distL="0" distR="0" wp14:anchorId="3CD25B05" wp14:editId="6CFA9CA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1A212A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431860" w14:paraId="500465DE" w14:textId="5105BF4E" w:rsidTr="00431860">
        <w:trPr>
          <w:trHeight w:val="296"/>
        </w:trPr>
        <w:tc>
          <w:tcPr>
            <w:tcW w:w="4340" w:type="dxa"/>
            <w:vMerge/>
          </w:tcPr>
          <w:p w14:paraId="18AB6258" w14:textId="77777777" w:rsidR="00431860" w:rsidRDefault="00431860" w:rsidP="00CA0BA4"/>
        </w:tc>
        <w:sdt>
          <w:sdtPr>
            <w:alias w:val="Enter email:"/>
            <w:tag w:val="Enter email:"/>
            <w:id w:val="-675184368"/>
            <w:placeholder>
              <w:docPart w:val="0E4BED37B3EC424B856580DCED2D6D18"/>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5740" w:type="dxa"/>
              </w:tcPr>
              <w:p w14:paraId="01E8835E" w14:textId="2912DC4B" w:rsidR="00431860" w:rsidRDefault="00DD0949" w:rsidP="00D83436">
                <w:pPr>
                  <w:jc w:val="right"/>
                </w:pPr>
                <w:r>
                  <w:t>aantoin@g.clemson.edu</w:t>
                </w:r>
              </w:p>
            </w:tc>
          </w:sdtContent>
        </w:sdt>
        <w:tc>
          <w:tcPr>
            <w:tcW w:w="720" w:type="dxa"/>
          </w:tcPr>
          <w:p w14:paraId="6488F7F6" w14:textId="32982164" w:rsidR="00431860" w:rsidRDefault="00D83436" w:rsidP="00D83436">
            <w:pPr>
              <w:jc w:val="center"/>
            </w:pPr>
            <w:r>
              <w:rPr>
                <w:noProof/>
              </w:rPr>
              <mc:AlternateContent>
                <mc:Choice Requires="wps">
                  <w:drawing>
                    <wp:inline distT="0" distB="0" distL="0" distR="0" wp14:anchorId="1145C5D5" wp14:editId="3CC34150">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774474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431860" w14:paraId="5FF08537" w14:textId="759D9665" w:rsidTr="00431860">
        <w:trPr>
          <w:trHeight w:val="296"/>
        </w:trPr>
        <w:tc>
          <w:tcPr>
            <w:tcW w:w="4340" w:type="dxa"/>
            <w:vMerge/>
          </w:tcPr>
          <w:p w14:paraId="53C4E2BF" w14:textId="77777777" w:rsidR="00431860" w:rsidRDefault="00431860" w:rsidP="00CA0BA4"/>
        </w:tc>
        <w:sdt>
          <w:sdtPr>
            <w:alias w:val="Enter LinkedIn profile:"/>
            <w:tag w:val="Enter LinkedIn profile:"/>
            <w:id w:val="1102843699"/>
            <w:placeholder>
              <w:docPart w:val="831B7AEB47614028AB6E29EEC1EC034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5740" w:type="dxa"/>
              </w:tcPr>
              <w:p w14:paraId="433B95D9" w14:textId="68A8F4AF" w:rsidR="00431860" w:rsidRDefault="00DD0949" w:rsidP="00D83436">
                <w:pPr>
                  <w:jc w:val="right"/>
                </w:pPr>
                <w:r>
                  <w:t>https:</w:t>
                </w:r>
                <w:r w:rsidR="00805075">
                  <w:t>/</w:t>
                </w:r>
                <w:r>
                  <w:t>/www.linkedin.com/in/arthur-f-antoine-v</w:t>
                </w:r>
              </w:p>
            </w:tc>
          </w:sdtContent>
        </w:sdt>
        <w:tc>
          <w:tcPr>
            <w:tcW w:w="720" w:type="dxa"/>
          </w:tcPr>
          <w:p w14:paraId="399F8E76" w14:textId="35FDFD4F" w:rsidR="00431860" w:rsidRDefault="00D83436" w:rsidP="00D83436">
            <w:pPr>
              <w:jc w:val="center"/>
            </w:pPr>
            <w:r w:rsidRPr="009D0878">
              <w:rPr>
                <w:noProof/>
              </w:rPr>
              <mc:AlternateContent>
                <mc:Choice Requires="wps">
                  <w:drawing>
                    <wp:inline distT="0" distB="0" distL="0" distR="0" wp14:anchorId="6BEB8814" wp14:editId="45D05E67">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AD5ED4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431860" w14:paraId="587148F7" w14:textId="392922C1" w:rsidTr="00431860">
        <w:trPr>
          <w:trHeight w:val="296"/>
        </w:trPr>
        <w:tc>
          <w:tcPr>
            <w:tcW w:w="4340" w:type="dxa"/>
            <w:vMerge/>
          </w:tcPr>
          <w:p w14:paraId="29337196" w14:textId="77777777" w:rsidR="00431860" w:rsidRDefault="00431860" w:rsidP="00CA0BA4"/>
        </w:tc>
        <w:sdt>
          <w:sdtPr>
            <w:alias w:val="Enter Twitter/blog/portfolio:"/>
            <w:tag w:val="Enter Twitter/blog/portfolio:"/>
            <w:id w:val="182791170"/>
            <w:placeholder>
              <w:docPart w:val="43C37A881C564B7C98B60100D13CC74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5740" w:type="dxa"/>
              </w:tcPr>
              <w:p w14:paraId="359962D5" w14:textId="1AAAB955" w:rsidR="00431860" w:rsidRDefault="00DD0949" w:rsidP="00D83436">
                <w:pPr>
                  <w:jc w:val="right"/>
                </w:pPr>
                <w:r>
                  <w:t>https://github.com/aantoin</w:t>
                </w:r>
              </w:p>
            </w:tc>
          </w:sdtContent>
        </w:sdt>
        <w:tc>
          <w:tcPr>
            <w:tcW w:w="720" w:type="dxa"/>
          </w:tcPr>
          <w:p w14:paraId="7A271070" w14:textId="30ECE690" w:rsidR="00431860" w:rsidRDefault="0028128C" w:rsidP="00D83436">
            <w:pPr>
              <w:jc w:val="center"/>
            </w:pPr>
            <w:r>
              <w:rPr>
                <w:noProof/>
              </w:rPr>
              <w:drawing>
                <wp:inline distT="0" distB="0" distL="0" distR="0" wp14:anchorId="0B55ED3F" wp14:editId="596384AF">
                  <wp:extent cx="118872" cy="1188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mar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p>
        </w:tc>
      </w:tr>
      <w:tr w:rsidR="00431860" w14:paraId="6A66CB78" w14:textId="47AEA015" w:rsidTr="00431860">
        <w:trPr>
          <w:trHeight w:val="296"/>
        </w:trPr>
        <w:tc>
          <w:tcPr>
            <w:tcW w:w="4340" w:type="dxa"/>
            <w:vMerge/>
          </w:tcPr>
          <w:p w14:paraId="0D08FF6E" w14:textId="77777777" w:rsidR="00431860" w:rsidRDefault="00431860" w:rsidP="00CA0BA4"/>
        </w:tc>
        <w:tc>
          <w:tcPr>
            <w:tcW w:w="5740" w:type="dxa"/>
          </w:tcPr>
          <w:p w14:paraId="2D3BCE51" w14:textId="250AE48B" w:rsidR="00431860" w:rsidRDefault="0028128C" w:rsidP="00D83436">
            <w:pPr>
              <w:jc w:val="right"/>
            </w:pPr>
            <w:r>
              <w:t>https://arthurfantoine.com</w:t>
            </w:r>
            <w:bookmarkStart w:id="0" w:name="_GoBack"/>
            <w:bookmarkEnd w:id="0"/>
          </w:p>
        </w:tc>
        <w:tc>
          <w:tcPr>
            <w:tcW w:w="720" w:type="dxa"/>
          </w:tcPr>
          <w:p w14:paraId="1140282A" w14:textId="2AD1E715" w:rsidR="00431860" w:rsidRDefault="0028128C" w:rsidP="00D83436">
            <w:pPr>
              <w:jc w:val="center"/>
            </w:pPr>
            <w:r w:rsidRPr="009D0878">
              <w:rPr>
                <w:noProof/>
              </w:rPr>
              <mc:AlternateContent>
                <mc:Choice Requires="wps">
                  <w:drawing>
                    <wp:inline distT="0" distB="0" distL="0" distR="0" wp14:anchorId="6583C3EE" wp14:editId="519AD543">
                      <wp:extent cx="118872" cy="118872"/>
                      <wp:effectExtent l="0" t="0" r="0" b="0"/>
                      <wp:docPr id="6"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C0826F1"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k6BQAAPB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16E35EE8" w14:textId="77777777" w:rsidR="00D83436" w:rsidRDefault="00D83436" w:rsidP="00091AFD">
      <w:pPr>
        <w:ind w:left="360"/>
      </w:pPr>
    </w:p>
    <w:p w14:paraId="6BBC6E53" w14:textId="5ED31EF9" w:rsidR="00C43D65" w:rsidRDefault="00091AFD" w:rsidP="00091AFD">
      <w:r w:rsidRPr="00091AFD">
        <w:t>Software engineer with Bachelor’s degrees in Computer and Electrical engineering and foundational knowledge in several programming languages, frameworks, and tools. A determined problem solver with strong communicator skills that is motivated to advance and expand skill set through targeted mentorship and challenging projects by utilizing exceptional skills in designing, coding, testing, and implementing features to exceed customer expectations.</w:t>
      </w:r>
    </w:p>
    <w:p w14:paraId="36E14F6D" w14:textId="77777777" w:rsidR="00AD13CB" w:rsidRDefault="00605D08" w:rsidP="00E5041D">
      <w:pPr>
        <w:pStyle w:val="Heading1"/>
        <w:spacing w:before="240"/>
      </w:pPr>
      <w:sdt>
        <w:sdtPr>
          <w:alias w:val="Skills:"/>
          <w:tag w:val="Skills:"/>
          <w:id w:val="-891506033"/>
          <w:placeholder>
            <w:docPart w:val="7014039D88DE4AB3AE2EEC0601F22F8B"/>
          </w:placeholder>
          <w:temporary/>
          <w:showingPlcHdr/>
          <w15:appearance w15:val="hidden"/>
        </w:sdtPr>
        <w:sdtEndPr/>
        <w:sdtContent>
          <w:r w:rsidR="004937AE" w:rsidRPr="00D53596">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2427"/>
        <w:gridCol w:w="2162"/>
        <w:gridCol w:w="2072"/>
        <w:gridCol w:w="4139"/>
      </w:tblGrid>
      <w:tr w:rsidR="00D83436" w:rsidRPr="00A06E13" w14:paraId="05DF8AC7" w14:textId="77777777" w:rsidTr="006D5636">
        <w:trPr>
          <w:trHeight w:val="1601"/>
        </w:trPr>
        <w:tc>
          <w:tcPr>
            <w:tcW w:w="2425" w:type="dxa"/>
          </w:tcPr>
          <w:p w14:paraId="7A06F0DA" w14:textId="77777777" w:rsidR="00D83436" w:rsidRDefault="00D83436" w:rsidP="00141CD2">
            <w:pPr>
              <w:pStyle w:val="ListBullet"/>
              <w:numPr>
                <w:ilvl w:val="0"/>
                <w:numId w:val="4"/>
              </w:numPr>
            </w:pPr>
            <w:r w:rsidRPr="00A06E13">
              <w:t>C/C++</w:t>
            </w:r>
          </w:p>
          <w:p w14:paraId="7752C584" w14:textId="77777777" w:rsidR="00D83436" w:rsidRDefault="00D83436" w:rsidP="00141CD2">
            <w:pPr>
              <w:pStyle w:val="ListBullet"/>
              <w:numPr>
                <w:ilvl w:val="1"/>
                <w:numId w:val="4"/>
              </w:numPr>
            </w:pPr>
            <w:r>
              <w:t>Win32</w:t>
            </w:r>
          </w:p>
          <w:p w14:paraId="3D704F91" w14:textId="77777777" w:rsidR="00D83436" w:rsidRPr="00A06E13" w:rsidRDefault="00D83436" w:rsidP="00141CD2">
            <w:pPr>
              <w:pStyle w:val="ListBullet"/>
              <w:numPr>
                <w:ilvl w:val="1"/>
                <w:numId w:val="4"/>
              </w:numPr>
            </w:pPr>
            <w:r>
              <w:t>OpenGL</w:t>
            </w:r>
          </w:p>
          <w:p w14:paraId="03AE1D19" w14:textId="77777777" w:rsidR="00D83436" w:rsidRDefault="00D83436" w:rsidP="00141CD2">
            <w:pPr>
              <w:pStyle w:val="ListBullet"/>
              <w:numPr>
                <w:ilvl w:val="0"/>
                <w:numId w:val="4"/>
              </w:numPr>
            </w:pPr>
            <w:r>
              <w:t>C#</w:t>
            </w:r>
          </w:p>
          <w:p w14:paraId="1C1171B4" w14:textId="77777777" w:rsidR="00D83436" w:rsidRDefault="00D83436" w:rsidP="00E5041D">
            <w:pPr>
              <w:pStyle w:val="ListBullet"/>
              <w:numPr>
                <w:ilvl w:val="0"/>
                <w:numId w:val="4"/>
              </w:numPr>
            </w:pPr>
            <w:r>
              <w:t>Java</w:t>
            </w:r>
            <w:r w:rsidRPr="00141CD2">
              <w:t xml:space="preserve"> </w:t>
            </w:r>
          </w:p>
          <w:p w14:paraId="463F0D1C" w14:textId="4429F631" w:rsidR="00E502C3" w:rsidRDefault="00E502C3" w:rsidP="00E5041D">
            <w:pPr>
              <w:pStyle w:val="ListBullet"/>
              <w:numPr>
                <w:ilvl w:val="0"/>
                <w:numId w:val="4"/>
              </w:numPr>
            </w:pPr>
            <w:r w:rsidRPr="00A06E13">
              <w:t>HTML</w:t>
            </w:r>
            <w:r>
              <w:t xml:space="preserve"> </w:t>
            </w:r>
            <w:r w:rsidRPr="00A06E13">
              <w:t>/</w:t>
            </w:r>
            <w:r>
              <w:t xml:space="preserve"> </w:t>
            </w:r>
            <w:r w:rsidRPr="00A06E13">
              <w:t>CSS</w:t>
            </w:r>
            <w:r>
              <w:t xml:space="preserve"> / SASS</w:t>
            </w:r>
          </w:p>
          <w:p w14:paraId="1A082002" w14:textId="5BD8C9F9" w:rsidR="00E502C3" w:rsidRPr="00A06E13" w:rsidRDefault="00E502C3" w:rsidP="00E5041D">
            <w:pPr>
              <w:pStyle w:val="ListBullet"/>
              <w:numPr>
                <w:ilvl w:val="0"/>
                <w:numId w:val="4"/>
              </w:numPr>
            </w:pPr>
            <w:r>
              <w:t>XML / JSON / YAML</w:t>
            </w:r>
          </w:p>
        </w:tc>
        <w:tc>
          <w:tcPr>
            <w:tcW w:w="2160" w:type="dxa"/>
          </w:tcPr>
          <w:p w14:paraId="62628157" w14:textId="47F758BC" w:rsidR="00D83436" w:rsidRDefault="00D83436" w:rsidP="00141CD2">
            <w:pPr>
              <w:pStyle w:val="ListBullet"/>
              <w:numPr>
                <w:ilvl w:val="0"/>
                <w:numId w:val="4"/>
              </w:numPr>
            </w:pPr>
            <w:r>
              <w:t>Python</w:t>
            </w:r>
          </w:p>
          <w:p w14:paraId="7808D3EC" w14:textId="77777777" w:rsidR="00D83436" w:rsidRDefault="00D83436" w:rsidP="00141CD2">
            <w:pPr>
              <w:pStyle w:val="ListBullet"/>
              <w:numPr>
                <w:ilvl w:val="1"/>
                <w:numId w:val="4"/>
              </w:numPr>
            </w:pPr>
            <w:r>
              <w:t>Django</w:t>
            </w:r>
          </w:p>
          <w:p w14:paraId="06ECCF1F" w14:textId="77777777" w:rsidR="00D83436" w:rsidRDefault="00D83436" w:rsidP="00141CD2">
            <w:pPr>
              <w:pStyle w:val="ListBullet"/>
              <w:numPr>
                <w:ilvl w:val="1"/>
                <w:numId w:val="4"/>
              </w:numPr>
            </w:pPr>
            <w:r>
              <w:t>Flask</w:t>
            </w:r>
          </w:p>
          <w:p w14:paraId="510ED651" w14:textId="77777777" w:rsidR="00D83436" w:rsidRDefault="00D83436" w:rsidP="00E502C3">
            <w:pPr>
              <w:pStyle w:val="ListBullet"/>
              <w:numPr>
                <w:ilvl w:val="0"/>
                <w:numId w:val="4"/>
              </w:numPr>
            </w:pPr>
            <w:r>
              <w:t>SQL</w:t>
            </w:r>
          </w:p>
          <w:p w14:paraId="0E20CB61" w14:textId="77777777" w:rsidR="00E502C3" w:rsidRDefault="00E502C3" w:rsidP="00E502C3">
            <w:pPr>
              <w:pStyle w:val="ListBullet"/>
              <w:numPr>
                <w:ilvl w:val="0"/>
                <w:numId w:val="4"/>
              </w:numPr>
            </w:pPr>
            <w:r w:rsidRPr="00A06E13">
              <w:t>JavaScript</w:t>
            </w:r>
          </w:p>
          <w:p w14:paraId="1B270F6C" w14:textId="77777777" w:rsidR="00E502C3" w:rsidRDefault="00E502C3" w:rsidP="00E502C3">
            <w:pPr>
              <w:pStyle w:val="ListBullet"/>
              <w:numPr>
                <w:ilvl w:val="1"/>
                <w:numId w:val="4"/>
              </w:numPr>
            </w:pPr>
            <w:r>
              <w:t>Vue</w:t>
            </w:r>
          </w:p>
          <w:p w14:paraId="000939B9" w14:textId="636AF331" w:rsidR="00E502C3" w:rsidRPr="00A06E13" w:rsidRDefault="00E502C3" w:rsidP="00E502C3">
            <w:pPr>
              <w:pStyle w:val="ListBullet"/>
              <w:numPr>
                <w:ilvl w:val="1"/>
                <w:numId w:val="4"/>
              </w:numPr>
            </w:pPr>
            <w:r>
              <w:t>React</w:t>
            </w:r>
          </w:p>
        </w:tc>
        <w:tc>
          <w:tcPr>
            <w:tcW w:w="2070" w:type="dxa"/>
          </w:tcPr>
          <w:p w14:paraId="79C25A8E" w14:textId="77777777" w:rsidR="00E502C3" w:rsidRDefault="00E502C3" w:rsidP="00D83436">
            <w:pPr>
              <w:pStyle w:val="ListBullet"/>
              <w:numPr>
                <w:ilvl w:val="0"/>
                <w:numId w:val="4"/>
              </w:numPr>
            </w:pPr>
            <w:r>
              <w:t>Linux</w:t>
            </w:r>
          </w:p>
          <w:p w14:paraId="0DEB0233" w14:textId="530A72D9" w:rsidR="006D5636" w:rsidRDefault="006D5636" w:rsidP="00D83436">
            <w:pPr>
              <w:pStyle w:val="ListBullet"/>
              <w:numPr>
                <w:ilvl w:val="0"/>
                <w:numId w:val="4"/>
              </w:numPr>
            </w:pPr>
            <w:r>
              <w:t>Git</w:t>
            </w:r>
          </w:p>
          <w:p w14:paraId="30BFC055" w14:textId="37EEA43E" w:rsidR="00D83436" w:rsidRDefault="00D83436" w:rsidP="00D83436">
            <w:pPr>
              <w:pStyle w:val="ListBullet"/>
              <w:numPr>
                <w:ilvl w:val="0"/>
                <w:numId w:val="4"/>
              </w:numPr>
            </w:pPr>
            <w:r>
              <w:t>REST</w:t>
            </w:r>
          </w:p>
          <w:p w14:paraId="0C278208" w14:textId="77777777" w:rsidR="00D83436" w:rsidRDefault="00D83436" w:rsidP="00141CD2">
            <w:pPr>
              <w:pStyle w:val="ListBullet"/>
              <w:numPr>
                <w:ilvl w:val="0"/>
                <w:numId w:val="4"/>
              </w:numPr>
            </w:pPr>
            <w:r>
              <w:t>Docker</w:t>
            </w:r>
          </w:p>
          <w:p w14:paraId="59103678" w14:textId="77777777" w:rsidR="00D83436" w:rsidRDefault="00D83436" w:rsidP="00141CD2">
            <w:pPr>
              <w:pStyle w:val="ListBullet"/>
              <w:numPr>
                <w:ilvl w:val="0"/>
                <w:numId w:val="4"/>
              </w:numPr>
            </w:pPr>
            <w:r>
              <w:t>Kubernetes</w:t>
            </w:r>
          </w:p>
          <w:p w14:paraId="4BAF207E" w14:textId="77777777" w:rsidR="00D53596" w:rsidRDefault="00D53596" w:rsidP="00141CD2">
            <w:pPr>
              <w:pStyle w:val="ListBullet"/>
              <w:numPr>
                <w:ilvl w:val="0"/>
                <w:numId w:val="4"/>
              </w:numPr>
            </w:pPr>
            <w:r>
              <w:t>AWS</w:t>
            </w:r>
          </w:p>
          <w:p w14:paraId="115F2998" w14:textId="466EFC36" w:rsidR="00A4450E" w:rsidRDefault="00A4450E" w:rsidP="00141CD2">
            <w:pPr>
              <w:pStyle w:val="ListBullet"/>
              <w:numPr>
                <w:ilvl w:val="0"/>
                <w:numId w:val="4"/>
              </w:numPr>
            </w:pPr>
            <w:r>
              <w:t xml:space="preserve">Github Actions </w:t>
            </w:r>
          </w:p>
        </w:tc>
        <w:tc>
          <w:tcPr>
            <w:tcW w:w="4135" w:type="dxa"/>
          </w:tcPr>
          <w:p w14:paraId="16F44C0E" w14:textId="5F9FBFDE" w:rsidR="00D83436" w:rsidRDefault="00D83436" w:rsidP="00D83436">
            <w:pPr>
              <w:pStyle w:val="ListBullet"/>
              <w:numPr>
                <w:ilvl w:val="0"/>
                <w:numId w:val="4"/>
              </w:numPr>
            </w:pPr>
            <w:r>
              <w:t>O</w:t>
            </w:r>
            <w:r w:rsidRPr="00D83436">
              <w:t>bject-oriented programming</w:t>
            </w:r>
          </w:p>
          <w:p w14:paraId="0E9082FD" w14:textId="1F8D3221" w:rsidR="00D83436" w:rsidRDefault="00D83436" w:rsidP="00D83436">
            <w:pPr>
              <w:pStyle w:val="ListBullet"/>
              <w:numPr>
                <w:ilvl w:val="0"/>
                <w:numId w:val="4"/>
              </w:numPr>
            </w:pPr>
            <w:r>
              <w:t>A</w:t>
            </w:r>
            <w:r w:rsidRPr="00D83436">
              <w:t>ttention to detail</w:t>
            </w:r>
          </w:p>
          <w:p w14:paraId="16EB9A2F" w14:textId="77777777" w:rsidR="00D83436" w:rsidRDefault="00D83436" w:rsidP="00D83436">
            <w:pPr>
              <w:pStyle w:val="ListBullet"/>
              <w:numPr>
                <w:ilvl w:val="0"/>
                <w:numId w:val="4"/>
              </w:numPr>
            </w:pPr>
            <w:r>
              <w:t>Effective independently and in a team</w:t>
            </w:r>
          </w:p>
          <w:p w14:paraId="31194FB6" w14:textId="77777777" w:rsidR="00D83436" w:rsidRDefault="00D83436" w:rsidP="00D83436">
            <w:pPr>
              <w:pStyle w:val="ListBullet"/>
              <w:numPr>
                <w:ilvl w:val="0"/>
                <w:numId w:val="4"/>
              </w:numPr>
            </w:pPr>
            <w:r>
              <w:t>Always ready to learn new technologies</w:t>
            </w:r>
          </w:p>
          <w:p w14:paraId="52E4D15D" w14:textId="77777777" w:rsidR="00D53596" w:rsidRDefault="00E502C3" w:rsidP="00D53596">
            <w:pPr>
              <w:pStyle w:val="ListBullet"/>
              <w:numPr>
                <w:ilvl w:val="0"/>
                <w:numId w:val="4"/>
              </w:numPr>
            </w:pPr>
            <w:r>
              <w:t>Always open to help and be helped</w:t>
            </w:r>
          </w:p>
          <w:p w14:paraId="5C71693F" w14:textId="67A5824C" w:rsidR="006D5636" w:rsidRPr="00A06E13" w:rsidRDefault="006D5636" w:rsidP="00D53596">
            <w:pPr>
              <w:pStyle w:val="ListBullet"/>
              <w:numPr>
                <w:ilvl w:val="0"/>
                <w:numId w:val="4"/>
              </w:numPr>
            </w:pPr>
            <w:r>
              <w:t>Attention to process improvement</w:t>
            </w:r>
          </w:p>
        </w:tc>
      </w:tr>
    </w:tbl>
    <w:p w14:paraId="53A175E7" w14:textId="3019004F" w:rsidR="00431860" w:rsidRDefault="00605D08" w:rsidP="00D53596">
      <w:pPr>
        <w:pStyle w:val="Heading1"/>
        <w:spacing w:before="240"/>
      </w:pPr>
      <w:sdt>
        <w:sdtPr>
          <w:alias w:val="Education:"/>
          <w:tag w:val="Education:"/>
          <w:id w:val="-1814091103"/>
          <w:placeholder>
            <w:docPart w:val="9E80EA242EA243CE8593831F79D65329"/>
          </w:placeholder>
          <w:temporary/>
          <w:showingPlcHdr/>
          <w15:appearance w15:val="hidden"/>
        </w:sdtPr>
        <w:sdtEndPr/>
        <w:sdtContent>
          <w:r w:rsidR="00431860" w:rsidRPr="00D53596">
            <w:t>Education</w:t>
          </w:r>
        </w:sdtContent>
      </w:sdt>
    </w:p>
    <w:p w14:paraId="74350305" w14:textId="77777777" w:rsidR="00431860" w:rsidRDefault="00431860" w:rsidP="00431860">
      <w:pPr>
        <w:pStyle w:val="Heading3"/>
      </w:pPr>
      <w:r>
        <w:t>May 2015</w:t>
      </w:r>
    </w:p>
    <w:p w14:paraId="30C1CA6F" w14:textId="77777777" w:rsidR="00431860" w:rsidRPr="00513EFC" w:rsidRDefault="00431860" w:rsidP="00431860">
      <w:pPr>
        <w:pStyle w:val="Heading2"/>
      </w:pPr>
      <w:r>
        <w:t>B.S. Computer Engineering /</w:t>
      </w:r>
      <w:r w:rsidRPr="00513EFC">
        <w:t xml:space="preserve"> </w:t>
      </w:r>
      <w:r>
        <w:rPr>
          <w:rStyle w:val="Emphasis"/>
        </w:rPr>
        <w:t>Clemson University</w:t>
      </w:r>
    </w:p>
    <w:p w14:paraId="157FC24B" w14:textId="77777777" w:rsidR="00431860" w:rsidRDefault="00431860" w:rsidP="00431860">
      <w:pPr>
        <w:pStyle w:val="Heading3"/>
      </w:pPr>
    </w:p>
    <w:p w14:paraId="614D730A" w14:textId="77777777" w:rsidR="00431860" w:rsidRDefault="00431860" w:rsidP="00431860">
      <w:pPr>
        <w:pStyle w:val="Heading3"/>
      </w:pPr>
      <w:r>
        <w:t>December 2014</w:t>
      </w:r>
    </w:p>
    <w:p w14:paraId="73431E85" w14:textId="77777777" w:rsidR="00431860" w:rsidRDefault="00431860" w:rsidP="00431860">
      <w:pPr>
        <w:pStyle w:val="Heading2"/>
      </w:pPr>
      <w:r>
        <w:t xml:space="preserve">B.S. Electrical Engineering / </w:t>
      </w:r>
      <w:r>
        <w:rPr>
          <w:rStyle w:val="Emphasis"/>
        </w:rPr>
        <w:t>Clemson University</w:t>
      </w:r>
    </w:p>
    <w:p w14:paraId="6BDBB58E" w14:textId="058953FF" w:rsidR="005B1D68" w:rsidRDefault="00605D08" w:rsidP="00D53596">
      <w:pPr>
        <w:pStyle w:val="Heading1"/>
        <w:spacing w:before="240"/>
      </w:pPr>
      <w:sdt>
        <w:sdtPr>
          <w:alias w:val="Experience:"/>
          <w:tag w:val="Experience:"/>
          <w:id w:val="-898354009"/>
          <w:placeholder>
            <w:docPart w:val="5FB1CA2F01AB432492B1E9D26D199EB9"/>
          </w:placeholder>
          <w:temporary/>
          <w:showingPlcHdr/>
          <w15:appearance w15:val="hidden"/>
        </w:sdtPr>
        <w:sdtEndPr/>
        <w:sdtContent>
          <w:r w:rsidR="004937AE" w:rsidRPr="00AD3FD8">
            <w:t>Experience</w:t>
          </w:r>
        </w:sdtContent>
      </w:sdt>
    </w:p>
    <w:p w14:paraId="66D0EA71" w14:textId="0487A939" w:rsidR="0023705D" w:rsidRPr="00D413F9" w:rsidRDefault="00B5725B" w:rsidP="00D413F9">
      <w:pPr>
        <w:pStyle w:val="Heading3"/>
      </w:pPr>
      <w:r>
        <w:t>09/2016</w:t>
      </w:r>
      <w:r w:rsidR="00D413F9" w:rsidRPr="00D413F9">
        <w:t xml:space="preserve"> –</w:t>
      </w:r>
      <w:r w:rsidR="00D413F9">
        <w:t xml:space="preserve"> </w:t>
      </w:r>
      <w:r>
        <w:t>Present</w:t>
      </w:r>
    </w:p>
    <w:p w14:paraId="77BED394" w14:textId="58A42AE0" w:rsidR="0023705D" w:rsidRPr="00513EFC" w:rsidRDefault="00B5725B" w:rsidP="00513EFC">
      <w:pPr>
        <w:pStyle w:val="Heading2"/>
      </w:pPr>
      <w:r>
        <w:t>Controls Engineer</w:t>
      </w:r>
      <w:r w:rsidR="00E03F71">
        <w:t xml:space="preserve"> </w:t>
      </w:r>
      <w:r w:rsidR="0095272C">
        <w:t>/</w:t>
      </w:r>
      <w:r w:rsidR="005A4A49" w:rsidRPr="00513EFC">
        <w:t xml:space="preserve"> </w:t>
      </w:r>
      <w:r w:rsidR="001801B8">
        <w:rPr>
          <w:rStyle w:val="Emphasis"/>
        </w:rPr>
        <w:t xml:space="preserve">Aformic </w:t>
      </w:r>
      <w:r>
        <w:rPr>
          <w:rStyle w:val="Emphasis"/>
        </w:rPr>
        <w:t>Inc.</w:t>
      </w:r>
    </w:p>
    <w:p w14:paraId="1A578D9C" w14:textId="77777777" w:rsidR="00091AFD" w:rsidRPr="00091AFD" w:rsidRDefault="00091AFD" w:rsidP="00091AFD">
      <w:pPr>
        <w:pStyle w:val="ListParagraph"/>
        <w:numPr>
          <w:ilvl w:val="0"/>
          <w:numId w:val="18"/>
        </w:numPr>
      </w:pPr>
      <w:r w:rsidRPr="00091AFD">
        <w:t>Designed and implemented PLC software commissioning on G01/G02 BIH Doors and G05 MC/UB line</w:t>
      </w:r>
    </w:p>
    <w:p w14:paraId="2BE06773" w14:textId="77777777" w:rsidR="00091AFD" w:rsidRPr="00091AFD" w:rsidRDefault="00091AFD" w:rsidP="00091AFD">
      <w:pPr>
        <w:pStyle w:val="ListParagraph"/>
        <w:numPr>
          <w:ilvl w:val="0"/>
          <w:numId w:val="18"/>
        </w:numPr>
      </w:pPr>
      <w:r w:rsidRPr="00091AFD">
        <w:t>Continually Analyzed, troubleshooted, and solved on-going issues with lop lists</w:t>
      </w:r>
    </w:p>
    <w:p w14:paraId="5AED6F15" w14:textId="77777777" w:rsidR="00091AFD" w:rsidRPr="00091AFD" w:rsidRDefault="00091AFD" w:rsidP="00091AFD">
      <w:pPr>
        <w:pStyle w:val="ListParagraph"/>
        <w:numPr>
          <w:ilvl w:val="0"/>
          <w:numId w:val="18"/>
        </w:numPr>
      </w:pPr>
      <w:r w:rsidRPr="00091AFD">
        <w:t>Facilitated software improvements, assisted in SOP, and supported final lines buy-offs.</w:t>
      </w:r>
    </w:p>
    <w:p w14:paraId="61CB5D55" w14:textId="77777777" w:rsidR="00091AFD" w:rsidRPr="00091AFD" w:rsidRDefault="00091AFD" w:rsidP="00091AFD">
      <w:pPr>
        <w:pStyle w:val="ListParagraph"/>
        <w:numPr>
          <w:ilvl w:val="0"/>
          <w:numId w:val="18"/>
        </w:numPr>
      </w:pPr>
      <w:r w:rsidRPr="00091AFD">
        <w:t>Ushered in new tools for better work efficiency by creating python scripts to extract and manipulate data for proofing programs</w:t>
      </w:r>
    </w:p>
    <w:p w14:paraId="51C86483" w14:textId="77777777" w:rsidR="00091AFD" w:rsidRPr="00091AFD" w:rsidRDefault="00091AFD" w:rsidP="00091AFD">
      <w:pPr>
        <w:pStyle w:val="ListParagraph"/>
        <w:numPr>
          <w:ilvl w:val="0"/>
          <w:numId w:val="18"/>
        </w:numPr>
      </w:pPr>
      <w:r w:rsidRPr="00091AFD">
        <w:t> Stream-lined Automation using C++ with the Tia Portal Openness API</w:t>
      </w:r>
    </w:p>
    <w:p w14:paraId="19DD4C5A" w14:textId="3FC298A6" w:rsidR="00827C0A" w:rsidRDefault="00827C0A" w:rsidP="00827C0A">
      <w:pPr>
        <w:pStyle w:val="Heading1"/>
        <w:spacing w:before="240"/>
      </w:pPr>
      <w:r>
        <w:t>Certifications</w:t>
      </w:r>
    </w:p>
    <w:p w14:paraId="11907120" w14:textId="521825BC" w:rsidR="00827C0A" w:rsidRDefault="00827C0A" w:rsidP="00827C0A">
      <w:pPr>
        <w:pStyle w:val="ListParagraph"/>
        <w:numPr>
          <w:ilvl w:val="0"/>
          <w:numId w:val="18"/>
        </w:numPr>
      </w:pPr>
      <w:r>
        <w:t>PCEP – Certified Entry-level Python Programmer (Dec 2022)</w:t>
      </w:r>
    </w:p>
    <w:p w14:paraId="7F71E41C" w14:textId="6A9D7135" w:rsidR="00287D14" w:rsidRDefault="00287D14" w:rsidP="00827C0A">
      <w:pPr>
        <w:pStyle w:val="ListParagraph"/>
        <w:numPr>
          <w:ilvl w:val="0"/>
          <w:numId w:val="18"/>
        </w:numPr>
      </w:pPr>
      <w:r>
        <w:t>AWS Certified Cloud Practitioner (Dec 2022)</w:t>
      </w:r>
    </w:p>
    <w:p w14:paraId="0D0B5E07" w14:textId="77777777" w:rsidR="00827C0A" w:rsidRPr="00030D25" w:rsidRDefault="00827C0A" w:rsidP="00827C0A">
      <w:pPr>
        <w:pStyle w:val="ListParagraph"/>
      </w:pPr>
    </w:p>
    <w:p w14:paraId="5FA5ECF3" w14:textId="498BAEDD" w:rsidR="00141CD2" w:rsidRPr="00BC7376" w:rsidRDefault="00141CD2" w:rsidP="00E502C3"/>
    <w:sectPr w:rsidR="00141CD2" w:rsidRPr="00BC7376" w:rsidSect="00184B2F">
      <w:footerReference w:type="default" r:id="rId10"/>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FB6F7" w14:textId="77777777" w:rsidR="00605D08" w:rsidRDefault="00605D08" w:rsidP="00725803">
      <w:pPr>
        <w:spacing w:after="0"/>
      </w:pPr>
      <w:r>
        <w:separator/>
      </w:r>
    </w:p>
  </w:endnote>
  <w:endnote w:type="continuationSeparator" w:id="0">
    <w:p w14:paraId="30B552EB" w14:textId="77777777" w:rsidR="00605D08" w:rsidRDefault="00605D0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50255"/>
      <w:docPartObj>
        <w:docPartGallery w:val="Page Numbers (Bottom of Page)"/>
        <w:docPartUnique/>
      </w:docPartObj>
    </w:sdtPr>
    <w:sdtEndPr>
      <w:rPr>
        <w:noProof/>
      </w:rPr>
    </w:sdtEndPr>
    <w:sdtContent>
      <w:p w14:paraId="0AEA55B4" w14:textId="77777777" w:rsidR="005A4A49" w:rsidRDefault="005A4A49">
        <w:pPr>
          <w:pStyle w:val="Footer"/>
        </w:pPr>
        <w:r>
          <w:fldChar w:fldCharType="begin"/>
        </w:r>
        <w:r>
          <w:instrText xml:space="preserve"> PAGE   \* MERGEFORMAT </w:instrText>
        </w:r>
        <w:r>
          <w:fldChar w:fldCharType="separate"/>
        </w:r>
        <w:r w:rsidR="0028128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05EA" w14:textId="77777777" w:rsidR="00605D08" w:rsidRDefault="00605D08" w:rsidP="00725803">
      <w:pPr>
        <w:spacing w:after="0"/>
      </w:pPr>
      <w:r>
        <w:separator/>
      </w:r>
    </w:p>
  </w:footnote>
  <w:footnote w:type="continuationSeparator" w:id="0">
    <w:p w14:paraId="156A561E" w14:textId="77777777" w:rsidR="00605D08" w:rsidRDefault="00605D08"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8550B54C"/>
    <w:lvl w:ilvl="0">
      <w:start w:val="1"/>
      <w:numFmt w:val="bullet"/>
      <w:lvlText w:val=""/>
      <w:lvlJc w:val="left"/>
      <w:pPr>
        <w:tabs>
          <w:tab w:val="num" w:pos="360"/>
        </w:tabs>
        <w:ind w:left="360" w:hanging="360"/>
      </w:pPr>
      <w:rPr>
        <w:rFonts w:ascii="Symbol" w:hAnsi="Symbol" w:hint="default"/>
      </w:rPr>
    </w:lvl>
  </w:abstractNum>
  <w:abstractNum w:abstractNumId="9">
    <w:nsid w:val="00B02134"/>
    <w:multiLevelType w:val="hybridMultilevel"/>
    <w:tmpl w:val="E86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046D99"/>
    <w:multiLevelType w:val="hybridMultilevel"/>
    <w:tmpl w:val="A324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94239"/>
    <w:multiLevelType w:val="hybridMultilevel"/>
    <w:tmpl w:val="8E783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DD7049"/>
    <w:multiLevelType w:val="hybridMultilevel"/>
    <w:tmpl w:val="01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6321C"/>
    <w:multiLevelType w:val="hybridMultilevel"/>
    <w:tmpl w:val="1B5A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43C7744"/>
    <w:multiLevelType w:val="multilevel"/>
    <w:tmpl w:val="8B9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A56494"/>
    <w:multiLevelType w:val="hybridMultilevel"/>
    <w:tmpl w:val="A320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5"/>
  </w:num>
  <w:num w:numId="7">
    <w:abstractNumId w:val="5"/>
  </w:num>
  <w:num w:numId="8">
    <w:abstractNumId w:val="4"/>
  </w:num>
  <w:num w:numId="9">
    <w:abstractNumId w:val="3"/>
  </w:num>
  <w:num w:numId="10">
    <w:abstractNumId w:val="2"/>
  </w:num>
  <w:num w:numId="11">
    <w:abstractNumId w:val="1"/>
  </w:num>
  <w:num w:numId="12">
    <w:abstractNumId w:val="0"/>
  </w:num>
  <w:num w:numId="13">
    <w:abstractNumId w:val="17"/>
  </w:num>
  <w:num w:numId="14">
    <w:abstractNumId w:val="9"/>
  </w:num>
  <w:num w:numId="15">
    <w:abstractNumId w:val="10"/>
  </w:num>
  <w:num w:numId="16">
    <w:abstractNumId w:val="11"/>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5B"/>
    <w:rsid w:val="00025E77"/>
    <w:rsid w:val="00027312"/>
    <w:rsid w:val="00030D25"/>
    <w:rsid w:val="00037C5A"/>
    <w:rsid w:val="000645F2"/>
    <w:rsid w:val="00082F03"/>
    <w:rsid w:val="000835A0"/>
    <w:rsid w:val="00091AFD"/>
    <w:rsid w:val="000934A2"/>
    <w:rsid w:val="000A6434"/>
    <w:rsid w:val="000F4F02"/>
    <w:rsid w:val="00120245"/>
    <w:rsid w:val="00141CD2"/>
    <w:rsid w:val="00167347"/>
    <w:rsid w:val="001801B8"/>
    <w:rsid w:val="00184B2F"/>
    <w:rsid w:val="0019080B"/>
    <w:rsid w:val="001B0955"/>
    <w:rsid w:val="00215F63"/>
    <w:rsid w:val="00217DA5"/>
    <w:rsid w:val="00227784"/>
    <w:rsid w:val="002312A4"/>
    <w:rsid w:val="0023705D"/>
    <w:rsid w:val="00250A31"/>
    <w:rsid w:val="00251C13"/>
    <w:rsid w:val="0028128C"/>
    <w:rsid w:val="00287D14"/>
    <w:rsid w:val="002922D0"/>
    <w:rsid w:val="00325038"/>
    <w:rsid w:val="00340B03"/>
    <w:rsid w:val="00357B95"/>
    <w:rsid w:val="00367356"/>
    <w:rsid w:val="00380AE7"/>
    <w:rsid w:val="003A6943"/>
    <w:rsid w:val="003D48AE"/>
    <w:rsid w:val="00410BA2"/>
    <w:rsid w:val="0042097B"/>
    <w:rsid w:val="00431860"/>
    <w:rsid w:val="00434074"/>
    <w:rsid w:val="00463C3B"/>
    <w:rsid w:val="004937AE"/>
    <w:rsid w:val="004E2970"/>
    <w:rsid w:val="005026DD"/>
    <w:rsid w:val="00513EFC"/>
    <w:rsid w:val="0052113B"/>
    <w:rsid w:val="00564951"/>
    <w:rsid w:val="00573BF9"/>
    <w:rsid w:val="00590119"/>
    <w:rsid w:val="005927C5"/>
    <w:rsid w:val="005A4A49"/>
    <w:rsid w:val="005B1D68"/>
    <w:rsid w:val="00605D08"/>
    <w:rsid w:val="00611B37"/>
    <w:rsid w:val="006252B4"/>
    <w:rsid w:val="00633BA2"/>
    <w:rsid w:val="006437E4"/>
    <w:rsid w:val="00646BA2"/>
    <w:rsid w:val="00654E99"/>
    <w:rsid w:val="00661967"/>
    <w:rsid w:val="00675EA0"/>
    <w:rsid w:val="00683911"/>
    <w:rsid w:val="006A7B99"/>
    <w:rsid w:val="006B14F4"/>
    <w:rsid w:val="006C08A0"/>
    <w:rsid w:val="006C47D8"/>
    <w:rsid w:val="006C7689"/>
    <w:rsid w:val="006D2D08"/>
    <w:rsid w:val="006D5636"/>
    <w:rsid w:val="006E4839"/>
    <w:rsid w:val="006F26A2"/>
    <w:rsid w:val="0070237E"/>
    <w:rsid w:val="00707001"/>
    <w:rsid w:val="00725803"/>
    <w:rsid w:val="00725CB5"/>
    <w:rsid w:val="007307A3"/>
    <w:rsid w:val="00752315"/>
    <w:rsid w:val="007F1EB4"/>
    <w:rsid w:val="00803993"/>
    <w:rsid w:val="00805075"/>
    <w:rsid w:val="00827C0A"/>
    <w:rsid w:val="00834446"/>
    <w:rsid w:val="00857E6B"/>
    <w:rsid w:val="008968C4"/>
    <w:rsid w:val="008C1E43"/>
    <w:rsid w:val="008C2FBA"/>
    <w:rsid w:val="008D7C1C"/>
    <w:rsid w:val="0092291B"/>
    <w:rsid w:val="00932D92"/>
    <w:rsid w:val="009425C9"/>
    <w:rsid w:val="0095272C"/>
    <w:rsid w:val="009604CE"/>
    <w:rsid w:val="00972024"/>
    <w:rsid w:val="00996082"/>
    <w:rsid w:val="009C673F"/>
    <w:rsid w:val="009F04D2"/>
    <w:rsid w:val="009F2BA7"/>
    <w:rsid w:val="009F6DA0"/>
    <w:rsid w:val="00A01182"/>
    <w:rsid w:val="00A01709"/>
    <w:rsid w:val="00A06E13"/>
    <w:rsid w:val="00A25249"/>
    <w:rsid w:val="00A4450E"/>
    <w:rsid w:val="00A50E15"/>
    <w:rsid w:val="00A55191"/>
    <w:rsid w:val="00A63AB5"/>
    <w:rsid w:val="00A86C60"/>
    <w:rsid w:val="00AA15BB"/>
    <w:rsid w:val="00AD13CB"/>
    <w:rsid w:val="00AD3FD8"/>
    <w:rsid w:val="00AE50D9"/>
    <w:rsid w:val="00B370A8"/>
    <w:rsid w:val="00B517D0"/>
    <w:rsid w:val="00B5725B"/>
    <w:rsid w:val="00BC2E05"/>
    <w:rsid w:val="00BC7376"/>
    <w:rsid w:val="00BD669A"/>
    <w:rsid w:val="00BE444C"/>
    <w:rsid w:val="00C1333E"/>
    <w:rsid w:val="00C13F2B"/>
    <w:rsid w:val="00C43D65"/>
    <w:rsid w:val="00C84833"/>
    <w:rsid w:val="00C8709D"/>
    <w:rsid w:val="00C9044F"/>
    <w:rsid w:val="00C916CB"/>
    <w:rsid w:val="00C94905"/>
    <w:rsid w:val="00CA0BA4"/>
    <w:rsid w:val="00CA78EF"/>
    <w:rsid w:val="00CB426A"/>
    <w:rsid w:val="00CB5F99"/>
    <w:rsid w:val="00CC49A7"/>
    <w:rsid w:val="00CE0BE8"/>
    <w:rsid w:val="00D162C8"/>
    <w:rsid w:val="00D2420D"/>
    <w:rsid w:val="00D30382"/>
    <w:rsid w:val="00D413F9"/>
    <w:rsid w:val="00D416A1"/>
    <w:rsid w:val="00D44E50"/>
    <w:rsid w:val="00D53596"/>
    <w:rsid w:val="00D75EF5"/>
    <w:rsid w:val="00D83436"/>
    <w:rsid w:val="00D86B44"/>
    <w:rsid w:val="00D90060"/>
    <w:rsid w:val="00D92B95"/>
    <w:rsid w:val="00DD0949"/>
    <w:rsid w:val="00E03F71"/>
    <w:rsid w:val="00E154B5"/>
    <w:rsid w:val="00E232F0"/>
    <w:rsid w:val="00E502C3"/>
    <w:rsid w:val="00E5041D"/>
    <w:rsid w:val="00E52791"/>
    <w:rsid w:val="00E83195"/>
    <w:rsid w:val="00EB04E1"/>
    <w:rsid w:val="00EC410C"/>
    <w:rsid w:val="00F00A4F"/>
    <w:rsid w:val="00F33CD8"/>
    <w:rsid w:val="00F430C8"/>
    <w:rsid w:val="00F64830"/>
    <w:rsid w:val="00FA090F"/>
    <w:rsid w:val="00FB59C5"/>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B9709"/>
  <w15:chartTrackingRefBased/>
  <w15:docId w15:val="{DD9C7D2C-3B71-4C91-9197-B73EFE9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E5041D"/>
    <w:pPr>
      <w:pBdr>
        <w:top w:val="single" w:sz="4" w:space="3" w:color="A6A6A6" w:themeColor="background1" w:themeShade="A6"/>
      </w:pBdr>
      <w:spacing w:before="12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E5041D"/>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8599">
      <w:bodyDiv w:val="1"/>
      <w:marLeft w:val="0"/>
      <w:marRight w:val="0"/>
      <w:marTop w:val="0"/>
      <w:marBottom w:val="0"/>
      <w:divBdr>
        <w:top w:val="none" w:sz="0" w:space="0" w:color="auto"/>
        <w:left w:val="none" w:sz="0" w:space="0" w:color="auto"/>
        <w:bottom w:val="none" w:sz="0" w:space="0" w:color="auto"/>
        <w:right w:val="none" w:sz="0" w:space="0" w:color="auto"/>
      </w:divBdr>
    </w:div>
    <w:div w:id="10170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14039D88DE4AB3AE2EEC0601F22F8B"/>
        <w:category>
          <w:name w:val="General"/>
          <w:gallery w:val="placeholder"/>
        </w:category>
        <w:types>
          <w:type w:val="bbPlcHdr"/>
        </w:types>
        <w:behaviors>
          <w:behavior w:val="content"/>
        </w:behaviors>
        <w:guid w:val="{F2187C36-AD11-40F9-9895-A077937BD387}"/>
      </w:docPartPr>
      <w:docPartBody>
        <w:p w:rsidR="00641BEB" w:rsidRDefault="00641BEB">
          <w:pPr>
            <w:pStyle w:val="7014039D88DE4AB3AE2EEC0601F22F8B"/>
          </w:pPr>
          <w:r>
            <w:t>Skills</w:t>
          </w:r>
        </w:p>
      </w:docPartBody>
    </w:docPart>
    <w:docPart>
      <w:docPartPr>
        <w:name w:val="5FB1CA2F01AB432492B1E9D26D199EB9"/>
        <w:category>
          <w:name w:val="General"/>
          <w:gallery w:val="placeholder"/>
        </w:category>
        <w:types>
          <w:type w:val="bbPlcHdr"/>
        </w:types>
        <w:behaviors>
          <w:behavior w:val="content"/>
        </w:behaviors>
        <w:guid w:val="{5A7D6DAC-C7C4-480A-98A6-2F379A4FD506}"/>
      </w:docPartPr>
      <w:docPartBody>
        <w:p w:rsidR="00641BEB" w:rsidRDefault="00641BEB">
          <w:pPr>
            <w:pStyle w:val="5FB1CA2F01AB432492B1E9D26D199EB9"/>
          </w:pPr>
          <w:r w:rsidRPr="00AD3FD8">
            <w:t>Experience</w:t>
          </w:r>
        </w:p>
      </w:docPartBody>
    </w:docPart>
    <w:docPart>
      <w:docPartPr>
        <w:name w:val="9E80EA242EA243CE8593831F79D65329"/>
        <w:category>
          <w:name w:val="General"/>
          <w:gallery w:val="placeholder"/>
        </w:category>
        <w:types>
          <w:type w:val="bbPlcHdr"/>
        </w:types>
        <w:behaviors>
          <w:behavior w:val="content"/>
        </w:behaviors>
        <w:guid w:val="{9DDC40FD-5F90-469D-86A1-0B8D8B3C9A65}"/>
      </w:docPartPr>
      <w:docPartBody>
        <w:p w:rsidR="00D00A00" w:rsidRDefault="00D00A00" w:rsidP="00D00A00">
          <w:pPr>
            <w:pStyle w:val="9E80EA242EA243CE8593831F79D65329"/>
          </w:pPr>
          <w:r w:rsidRPr="0070237E">
            <w:t>Education</w:t>
          </w:r>
        </w:p>
      </w:docPartBody>
    </w:docPart>
    <w:docPart>
      <w:docPartPr>
        <w:name w:val="52E4686E21084E7AB80B21EB8A2550CB"/>
        <w:category>
          <w:name w:val="General"/>
          <w:gallery w:val="placeholder"/>
        </w:category>
        <w:types>
          <w:type w:val="bbPlcHdr"/>
        </w:types>
        <w:behaviors>
          <w:behavior w:val="content"/>
        </w:behaviors>
        <w:guid w:val="{1626F426-0013-49FC-BB2A-438AF79591EF}"/>
      </w:docPartPr>
      <w:docPartBody>
        <w:p w:rsidR="00D00A00" w:rsidRDefault="00D00A00" w:rsidP="00D00A00">
          <w:pPr>
            <w:pStyle w:val="52E4686E21084E7AB80B21EB8A2550CB"/>
          </w:pPr>
          <w:r>
            <w:t>First Name</w:t>
          </w:r>
        </w:p>
      </w:docPartBody>
    </w:docPart>
    <w:docPart>
      <w:docPartPr>
        <w:name w:val="20977FF05E144F3F835E81237278EB31"/>
        <w:category>
          <w:name w:val="General"/>
          <w:gallery w:val="placeholder"/>
        </w:category>
        <w:types>
          <w:type w:val="bbPlcHdr"/>
        </w:types>
        <w:behaviors>
          <w:behavior w:val="content"/>
        </w:behaviors>
        <w:guid w:val="{FF839882-619E-4AB8-B37C-825D2FD4CA77}"/>
      </w:docPartPr>
      <w:docPartBody>
        <w:p w:rsidR="00D00A00" w:rsidRDefault="00D00A00" w:rsidP="00D00A00">
          <w:pPr>
            <w:pStyle w:val="20977FF05E144F3F835E81237278EB31"/>
          </w:pPr>
          <w:r>
            <w:t>Last Name</w:t>
          </w:r>
        </w:p>
      </w:docPartBody>
    </w:docPart>
    <w:docPart>
      <w:docPartPr>
        <w:name w:val="486D9736757E458FA96525817817CDD7"/>
        <w:category>
          <w:name w:val="General"/>
          <w:gallery w:val="placeholder"/>
        </w:category>
        <w:types>
          <w:type w:val="bbPlcHdr"/>
        </w:types>
        <w:behaviors>
          <w:behavior w:val="content"/>
        </w:behaviors>
        <w:guid w:val="{1BA174FA-5859-4359-81BA-0AC20384F241}"/>
      </w:docPartPr>
      <w:docPartBody>
        <w:p w:rsidR="00D00A00" w:rsidRDefault="00D00A00" w:rsidP="00D00A00">
          <w:pPr>
            <w:pStyle w:val="486D9736757E458FA96525817817CDD7"/>
          </w:pPr>
          <w:r w:rsidRPr="009D0878">
            <w:t>Phone</w:t>
          </w:r>
        </w:p>
      </w:docPartBody>
    </w:docPart>
    <w:docPart>
      <w:docPartPr>
        <w:name w:val="0E4BED37B3EC424B856580DCED2D6D18"/>
        <w:category>
          <w:name w:val="General"/>
          <w:gallery w:val="placeholder"/>
        </w:category>
        <w:types>
          <w:type w:val="bbPlcHdr"/>
        </w:types>
        <w:behaviors>
          <w:behavior w:val="content"/>
        </w:behaviors>
        <w:guid w:val="{EA26FF80-2A25-4686-8863-7E2F4A432B51}"/>
      </w:docPartPr>
      <w:docPartBody>
        <w:p w:rsidR="00D00A00" w:rsidRDefault="00D00A00" w:rsidP="00D00A00">
          <w:pPr>
            <w:pStyle w:val="0E4BED37B3EC424B856580DCED2D6D18"/>
          </w:pPr>
          <w:r w:rsidRPr="009D0878">
            <w:t>Email</w:t>
          </w:r>
        </w:p>
      </w:docPartBody>
    </w:docPart>
    <w:docPart>
      <w:docPartPr>
        <w:name w:val="831B7AEB47614028AB6E29EEC1EC0342"/>
        <w:category>
          <w:name w:val="General"/>
          <w:gallery w:val="placeholder"/>
        </w:category>
        <w:types>
          <w:type w:val="bbPlcHdr"/>
        </w:types>
        <w:behaviors>
          <w:behavior w:val="content"/>
        </w:behaviors>
        <w:guid w:val="{6ECC764E-F3B0-41DD-9769-F02D58D94228}"/>
      </w:docPartPr>
      <w:docPartBody>
        <w:p w:rsidR="00D00A00" w:rsidRDefault="00D00A00" w:rsidP="00D00A00">
          <w:pPr>
            <w:pStyle w:val="831B7AEB47614028AB6E29EEC1EC0342"/>
          </w:pPr>
          <w:r w:rsidRPr="009D0878">
            <w:t>LinkedIn Profile</w:t>
          </w:r>
        </w:p>
      </w:docPartBody>
    </w:docPart>
    <w:docPart>
      <w:docPartPr>
        <w:name w:val="43C37A881C564B7C98B60100D13CC746"/>
        <w:category>
          <w:name w:val="General"/>
          <w:gallery w:val="placeholder"/>
        </w:category>
        <w:types>
          <w:type w:val="bbPlcHdr"/>
        </w:types>
        <w:behaviors>
          <w:behavior w:val="content"/>
        </w:behaviors>
        <w:guid w:val="{CA365CB9-2D1D-4F7D-8C94-EA7320BBE329}"/>
      </w:docPartPr>
      <w:docPartBody>
        <w:p w:rsidR="00D00A00" w:rsidRDefault="00D00A00" w:rsidP="00D00A00">
          <w:pPr>
            <w:pStyle w:val="43C37A881C564B7C98B60100D13CC746"/>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EB"/>
    <w:rsid w:val="001238DE"/>
    <w:rsid w:val="003A6445"/>
    <w:rsid w:val="003D3A05"/>
    <w:rsid w:val="004F00FD"/>
    <w:rsid w:val="0053022F"/>
    <w:rsid w:val="005F4463"/>
    <w:rsid w:val="00641BEB"/>
    <w:rsid w:val="00685F24"/>
    <w:rsid w:val="00772463"/>
    <w:rsid w:val="00BD1349"/>
    <w:rsid w:val="00C34A3A"/>
    <w:rsid w:val="00D00A00"/>
    <w:rsid w:val="00E563A3"/>
    <w:rsid w:val="00EB6E34"/>
    <w:rsid w:val="00F8200C"/>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DD7C410634BBF92739CE62E94AC9B">
    <w:name w:val="CAFDD7C410634BBF92739CE62E94AC9B"/>
  </w:style>
  <w:style w:type="paragraph" w:customStyle="1" w:styleId="32685004EC594C99B59D02FD749533AB">
    <w:name w:val="32685004EC594C99B59D02FD749533AB"/>
  </w:style>
  <w:style w:type="paragraph" w:customStyle="1" w:styleId="D7F7ED1627A348659581CDEC2919F750">
    <w:name w:val="D7F7ED1627A348659581CDEC2919F750"/>
  </w:style>
  <w:style w:type="paragraph" w:customStyle="1" w:styleId="F1786995ACB447BCB6F2893F11636C66">
    <w:name w:val="F1786995ACB447BCB6F2893F11636C66"/>
  </w:style>
  <w:style w:type="paragraph" w:customStyle="1" w:styleId="148727F9D2F64764A29A1E75F9F92308">
    <w:name w:val="148727F9D2F64764A29A1E75F9F92308"/>
  </w:style>
  <w:style w:type="paragraph" w:customStyle="1" w:styleId="B4F4F594677E4DD09C094CCA217BA28B">
    <w:name w:val="B4F4F594677E4DD09C094CCA217BA28B"/>
  </w:style>
  <w:style w:type="paragraph" w:customStyle="1" w:styleId="7014039D88DE4AB3AE2EEC0601F22F8B">
    <w:name w:val="7014039D88DE4AB3AE2EEC0601F22F8B"/>
  </w:style>
  <w:style w:type="paragraph" w:customStyle="1" w:styleId="5FB1CA2F01AB432492B1E9D26D199EB9">
    <w:name w:val="5FB1CA2F01AB432492B1E9D26D199EB9"/>
  </w:style>
  <w:style w:type="character" w:styleId="Emphasis">
    <w:name w:val="Emphasis"/>
    <w:basedOn w:val="DefaultParagraphFont"/>
    <w:uiPriority w:val="20"/>
    <w:qFormat/>
    <w:rPr>
      <w:b w:val="0"/>
      <w:i w:val="0"/>
      <w:iCs/>
      <w:color w:val="595959" w:themeColor="text1" w:themeTint="A6"/>
    </w:rPr>
  </w:style>
  <w:style w:type="paragraph" w:customStyle="1" w:styleId="12EE66808BD64913AA2E234C52DF0232">
    <w:name w:val="12EE66808BD64913AA2E234C52DF0232"/>
  </w:style>
  <w:style w:type="paragraph" w:customStyle="1" w:styleId="A576878EDFDE48A78365EE839BFCD879">
    <w:name w:val="A576878EDFDE48A78365EE839BFCD879"/>
  </w:style>
  <w:style w:type="paragraph" w:customStyle="1" w:styleId="9E80EA242EA243CE8593831F79D65329">
    <w:name w:val="9E80EA242EA243CE8593831F79D65329"/>
    <w:rsid w:val="00D00A00"/>
  </w:style>
  <w:style w:type="paragraph" w:customStyle="1" w:styleId="1004B687651A4D59AC7EA29337C8ECA3">
    <w:name w:val="1004B687651A4D59AC7EA29337C8ECA3"/>
    <w:rsid w:val="00D00A00"/>
  </w:style>
  <w:style w:type="paragraph" w:customStyle="1" w:styleId="F05764B0106E4716A3070367C2FC6DF1">
    <w:name w:val="F05764B0106E4716A3070367C2FC6DF1"/>
    <w:rsid w:val="00D00A00"/>
  </w:style>
  <w:style w:type="paragraph" w:customStyle="1" w:styleId="52E4686E21084E7AB80B21EB8A2550CB">
    <w:name w:val="52E4686E21084E7AB80B21EB8A2550CB"/>
    <w:rsid w:val="00D00A00"/>
  </w:style>
  <w:style w:type="paragraph" w:customStyle="1" w:styleId="20977FF05E144F3F835E81237278EB31">
    <w:name w:val="20977FF05E144F3F835E81237278EB31"/>
    <w:rsid w:val="00D00A00"/>
  </w:style>
  <w:style w:type="paragraph" w:customStyle="1" w:styleId="486D9736757E458FA96525817817CDD7">
    <w:name w:val="486D9736757E458FA96525817817CDD7"/>
    <w:rsid w:val="00D00A00"/>
  </w:style>
  <w:style w:type="paragraph" w:customStyle="1" w:styleId="0E4BED37B3EC424B856580DCED2D6D18">
    <w:name w:val="0E4BED37B3EC424B856580DCED2D6D18"/>
    <w:rsid w:val="00D00A00"/>
  </w:style>
  <w:style w:type="paragraph" w:customStyle="1" w:styleId="831B7AEB47614028AB6E29EEC1EC0342">
    <w:name w:val="831B7AEB47614028AB6E29EEC1EC0342"/>
    <w:rsid w:val="00D00A00"/>
  </w:style>
  <w:style w:type="paragraph" w:customStyle="1" w:styleId="43C37A881C564B7C98B60100D13CC746">
    <w:name w:val="43C37A881C564B7C98B60100D13CC746"/>
    <w:rsid w:val="00D00A00"/>
  </w:style>
  <w:style w:type="paragraph" w:customStyle="1" w:styleId="7FDF358C3AA14778A1EEB9F2B83D33AC">
    <w:name w:val="7FDF358C3AA14778A1EEB9F2B83D33AC"/>
    <w:rsid w:val="00BD1349"/>
  </w:style>
  <w:style w:type="paragraph" w:customStyle="1" w:styleId="D147503E1E91472AAA47CB3B52AC788F">
    <w:name w:val="D147503E1E91472AAA47CB3B52AC788F"/>
    <w:rsid w:val="00BD1349"/>
  </w:style>
  <w:style w:type="paragraph" w:customStyle="1" w:styleId="15A3AF1F5C6C4FE69B3B9608490526C8">
    <w:name w:val="15A3AF1F5C6C4FE69B3B9608490526C8"/>
    <w:rsid w:val="00BD1349"/>
  </w:style>
  <w:style w:type="paragraph" w:customStyle="1" w:styleId="44D1E53E47A84D968BD51F18C4AA8F8F">
    <w:name w:val="44D1E53E47A84D968BD51F18C4AA8F8F"/>
    <w:rsid w:val="00BD1349"/>
  </w:style>
  <w:style w:type="paragraph" w:customStyle="1" w:styleId="91CA7885C15C42D09B98D157E9BACF65">
    <w:name w:val="91CA7885C15C42D09B98D157E9BACF65"/>
    <w:rsid w:val="00BD1349"/>
  </w:style>
  <w:style w:type="paragraph" w:customStyle="1" w:styleId="725B2AE8B42A4EAE9C3895D9B139942C">
    <w:name w:val="725B2AE8B42A4EAE9C3895D9B139942C"/>
    <w:rsid w:val="00BD1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Arthur</Abstract>
  <CompanyAddress/>
  <CompanyPhone>(864)933-1312</CompanyPhone>
  <CompanyFax/>
  <CompanyEmail>aantoin@g.clemson.edu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FB5F2-371C-41DA-9A39-82E66F9C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8314</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Antoine</dc:creator>
  <cp:keywords>https://www.linkedin.com/in/arthur-f-antoine-v</cp:keywords>
  <dc:description/>
  <cp:lastModifiedBy>Arthur Antoine</cp:lastModifiedBy>
  <cp:revision>13</cp:revision>
  <cp:lastPrinted>2022-08-08T13:11:00Z</cp:lastPrinted>
  <dcterms:created xsi:type="dcterms:W3CDTF">2022-03-11T02:55:00Z</dcterms:created>
  <dcterms:modified xsi:type="dcterms:W3CDTF">2023-04-02T01:07:00Z</dcterms:modified>
  <cp:category>Antoine</cp:category>
  <cp:contentStatus>https://github.com/aantoin</cp:contentStatus>
</cp:coreProperties>
</file>